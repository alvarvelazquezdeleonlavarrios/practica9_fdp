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3402"/>
        <w:gridCol w:w="1701"/>
        <w:gridCol w:w="1984"/>
        <w:gridCol w:w="1985"/>
      </w:tblGrid>
      <w:tr w:rsidR="00CE1AC1" w14:paraId="5C301D4F" w14:textId="77777777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E064" w14:textId="77777777" w:rsidR="00CE1AC1" w:rsidRDefault="00CE1AC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14:paraId="7C9956E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eastAsia="ja-JP" w:bidi="ar-SA"/>
              </w:rPr>
              <w:drawing>
                <wp:anchor distT="0" distB="0" distL="114300" distR="114300" simplePos="0" relativeHeight="251660288" behindDoc="1" locked="0" layoutInCell="1" allowOverlap="1" wp14:anchorId="2C38D222" wp14:editId="1AE224BE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808C8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466595EE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  <w:t>Carátula para entrega de prácticas</w:t>
            </w:r>
          </w:p>
          <w:p w14:paraId="4235AAEB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AE2F3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1352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</w:p>
        </w:tc>
      </w:tr>
      <w:tr w:rsidR="00CE1AC1" w14:paraId="433D04B0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563C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62346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4085A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128F4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02</w:t>
            </w:r>
          </w:p>
        </w:tc>
      </w:tr>
      <w:tr w:rsidR="00CE1AC1" w14:paraId="22864725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9AAEF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F41E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F314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230C8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1/1</w:t>
            </w:r>
          </w:p>
        </w:tc>
      </w:tr>
      <w:tr w:rsidR="00CE1AC1" w14:paraId="6692FCDA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40BCB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52ACF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82CA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5DA4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</w:p>
        </w:tc>
      </w:tr>
      <w:tr w:rsidR="00CE1AC1" w14:paraId="0210EF38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2019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B1DF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8B5F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918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25 de junio de 2014</w:t>
            </w:r>
          </w:p>
        </w:tc>
      </w:tr>
      <w:tr w:rsidR="00CE1AC1" w14:paraId="289936B1" w14:textId="77777777"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5DE8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Secretaría/División: División de Ingeniería 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6E12D" w14:textId="77777777" w:rsidR="00CE1AC1" w:rsidRDefault="00A663CA">
            <w:pPr>
              <w:widowControl/>
              <w:suppressAutoHyphens w:val="0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Área/Departamento: Laboratorios de computación salas A y B</w:t>
            </w:r>
          </w:p>
        </w:tc>
      </w:tr>
    </w:tbl>
    <w:p w14:paraId="18D3F8C0" w14:textId="77777777" w:rsidR="00CE1AC1" w:rsidRDefault="00CE1AC1">
      <w:pPr>
        <w:pStyle w:val="Standard"/>
      </w:pPr>
    </w:p>
    <w:p w14:paraId="16FA9D11" w14:textId="77777777" w:rsidR="00CE1AC1" w:rsidRDefault="00A663CA">
      <w:pPr>
        <w:pStyle w:val="Standard"/>
        <w:jc w:val="center"/>
      </w:pPr>
      <w:r>
        <w:rPr>
          <w:rStyle w:val="Fuentedeprrafopredeter1"/>
          <w:sz w:val="72"/>
          <w:szCs w:val="72"/>
          <w:lang w:val="es-MX"/>
        </w:rPr>
        <w:t>Laboratorio</w:t>
      </w:r>
      <w:r>
        <w:rPr>
          <w:rStyle w:val="Fuentedeprrafopredeter1"/>
          <w:sz w:val="72"/>
          <w:szCs w:val="72"/>
        </w:rPr>
        <w:t xml:space="preserve"> de </w:t>
      </w:r>
      <w:r>
        <w:rPr>
          <w:rStyle w:val="Fuentedeprrafopredeter1"/>
          <w:sz w:val="72"/>
          <w:szCs w:val="72"/>
          <w:lang w:val="es-MX"/>
        </w:rPr>
        <w:t>computación</w:t>
      </w:r>
    </w:p>
    <w:p w14:paraId="27685B4F" w14:textId="77777777" w:rsidR="00CE1AC1" w:rsidRDefault="00A663CA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6983C023" w14:textId="77777777" w:rsidR="00CE1AC1" w:rsidRDefault="00A663CA">
      <w:pPr>
        <w:pStyle w:val="Standard"/>
        <w:jc w:val="center"/>
      </w:pPr>
      <w:r>
        <w:rPr>
          <w:rStyle w:val="Fuentedeprrafopredeter1"/>
          <w:noProof/>
          <w:sz w:val="44"/>
          <w:szCs w:val="44"/>
          <w:lang w:val="es-ES_tradnl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83DF3" wp14:editId="015D8493">
                <wp:simplePos x="0" y="0"/>
                <wp:positionH relativeFrom="column">
                  <wp:posOffset>-117043</wp:posOffset>
                </wp:positionH>
                <wp:positionV relativeFrom="paragraph">
                  <wp:posOffset>216347</wp:posOffset>
                </wp:positionV>
                <wp:extent cx="6769732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732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type w14:anchorId="175B9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2pt;margin-top:17.05pt;width:533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50"/>
        <w:gridCol w:w="6904"/>
      </w:tblGrid>
      <w:tr w:rsidR="00CE1AC1" w14:paraId="223DCF43" w14:textId="77777777" w:rsidTr="00CF3808">
        <w:trPr>
          <w:trHeight w:hRule="exact" w:val="856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EE1C4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ED82159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588BC" w14:textId="77777777" w:rsidR="00CE1AC1" w:rsidRDefault="00CE1AC1">
            <w:pPr>
              <w:pStyle w:val="TableContents"/>
              <w:ind w:left="629"/>
            </w:pPr>
          </w:p>
          <w:p w14:paraId="44844AFE" w14:textId="0DDB38DB" w:rsidR="00CF3808" w:rsidRDefault="00CF3808" w:rsidP="00CF3808">
            <w:pPr>
              <w:pStyle w:val="TableContents"/>
            </w:pPr>
            <w:r>
              <w:t xml:space="preserve">          Rodriguez Espino Claudia</w:t>
            </w:r>
          </w:p>
        </w:tc>
      </w:tr>
      <w:tr w:rsidR="00CE1AC1" w14:paraId="526AF2D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500C7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A3B980D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8C6AF" w14:textId="77777777" w:rsidR="00CE1AC1" w:rsidRDefault="00CE1AC1">
            <w:pPr>
              <w:pStyle w:val="TableContents"/>
              <w:ind w:left="629"/>
            </w:pPr>
          </w:p>
          <w:p w14:paraId="6B4508AE" w14:textId="38D992A3" w:rsidR="00CF3808" w:rsidRDefault="00CF3808" w:rsidP="00CF3808">
            <w:pPr>
              <w:pStyle w:val="TableContents"/>
            </w:pPr>
            <w:r>
              <w:t xml:space="preserve">          </w:t>
            </w: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CE1AC1" w14:paraId="16BF9E6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431FF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22EED70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18F76" w14:textId="77777777" w:rsidR="00CE1AC1" w:rsidRDefault="00CE1AC1">
            <w:pPr>
              <w:pStyle w:val="TableContents"/>
              <w:ind w:left="629"/>
            </w:pPr>
          </w:p>
          <w:p w14:paraId="2D57A772" w14:textId="2E20E188" w:rsidR="00CF3808" w:rsidRDefault="00CF3808">
            <w:pPr>
              <w:pStyle w:val="TableContents"/>
              <w:ind w:left="629"/>
            </w:pPr>
            <w:r>
              <w:t>1102</w:t>
            </w:r>
          </w:p>
        </w:tc>
      </w:tr>
      <w:tr w:rsidR="00CE1AC1" w14:paraId="36FFAA0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B9A2C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3C666E6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8EC2F" w14:textId="77777777" w:rsidR="00CE1AC1" w:rsidRDefault="00CE1AC1">
            <w:pPr>
              <w:pStyle w:val="TableContents"/>
              <w:ind w:left="629"/>
            </w:pPr>
          </w:p>
          <w:p w14:paraId="5D664205" w14:textId="44220D30" w:rsidR="00CF3808" w:rsidRDefault="00CF3808">
            <w:pPr>
              <w:pStyle w:val="TableContents"/>
              <w:ind w:left="629"/>
            </w:pPr>
            <w:r>
              <w:t>#</w:t>
            </w:r>
            <w:r w:rsidR="00546DDF">
              <w:t>9</w:t>
            </w:r>
          </w:p>
        </w:tc>
      </w:tr>
      <w:tr w:rsidR="00CE1AC1" w14:paraId="223FFE43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BDF0A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3183116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E60F1" w14:textId="77777777" w:rsidR="00CE1AC1" w:rsidRDefault="00CE1AC1">
            <w:pPr>
              <w:pStyle w:val="TableContents"/>
              <w:ind w:left="629"/>
            </w:pPr>
          </w:p>
          <w:p w14:paraId="02200A83" w14:textId="40550D60" w:rsidR="00CF3808" w:rsidRDefault="00CF3808">
            <w:pPr>
              <w:pStyle w:val="TableContents"/>
              <w:ind w:left="629"/>
            </w:pPr>
            <w:r>
              <w:t xml:space="preserve">Velázquez de León Lavarrios </w:t>
            </w:r>
            <w:proofErr w:type="spellStart"/>
            <w:r>
              <w:t>Alvar</w:t>
            </w:r>
            <w:proofErr w:type="spellEnd"/>
          </w:p>
        </w:tc>
      </w:tr>
      <w:tr w:rsidR="00CE1AC1" w14:paraId="2985E2B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A0C70" w14:textId="77777777" w:rsidR="00CE1AC1" w:rsidRDefault="00CE1AC1">
            <w:pPr>
              <w:pStyle w:val="Cambria"/>
              <w:ind w:left="629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BE2BA" w14:textId="77777777" w:rsidR="00CE1AC1" w:rsidRDefault="00CE1AC1">
            <w:pPr>
              <w:pStyle w:val="TableContents"/>
              <w:ind w:left="629"/>
            </w:pPr>
          </w:p>
        </w:tc>
      </w:tr>
      <w:tr w:rsidR="00CE1AC1" w14:paraId="6D95B7E7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69A83" w14:textId="77777777" w:rsidR="00CE1AC1" w:rsidRDefault="00CE1AC1">
            <w:pPr>
              <w:pStyle w:val="Cambria"/>
              <w:ind w:left="629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250E1" w14:textId="77777777" w:rsidR="00CE1AC1" w:rsidRDefault="00CE1AC1" w:rsidP="00CF3808">
            <w:pPr>
              <w:pStyle w:val="TableContents"/>
            </w:pPr>
          </w:p>
        </w:tc>
      </w:tr>
      <w:tr w:rsidR="00CE1AC1" w14:paraId="5F3A787C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D15E7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7FDF17F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EFEEF" w14:textId="77777777" w:rsidR="00CE1AC1" w:rsidRDefault="00CE1AC1">
            <w:pPr>
              <w:pStyle w:val="TableContents"/>
              <w:ind w:left="629"/>
            </w:pPr>
          </w:p>
          <w:p w14:paraId="54265FEA" w14:textId="00B6CF40" w:rsidR="00CF3808" w:rsidRDefault="00CF3808">
            <w:pPr>
              <w:pStyle w:val="TableContents"/>
              <w:ind w:left="629"/>
            </w:pPr>
            <w:r>
              <w:t>Primero</w:t>
            </w:r>
          </w:p>
        </w:tc>
      </w:tr>
      <w:tr w:rsidR="00CE1AC1" w14:paraId="0E11C24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D1D23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AC3BDBB" w14:textId="77777777" w:rsidR="00CE1AC1" w:rsidRDefault="00A663CA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9BA95" w14:textId="77777777" w:rsidR="00CE1AC1" w:rsidRDefault="00CE1AC1">
            <w:pPr>
              <w:pStyle w:val="TableContents"/>
              <w:ind w:left="629"/>
            </w:pPr>
          </w:p>
          <w:p w14:paraId="625265A1" w14:textId="3DD8862D" w:rsidR="00820E5C" w:rsidRDefault="00546DDF">
            <w:pPr>
              <w:pStyle w:val="TableContents"/>
              <w:ind w:left="629"/>
            </w:pPr>
            <w:r>
              <w:t>20</w:t>
            </w:r>
            <w:r w:rsidR="00D42437">
              <w:t xml:space="preserve"> de </w:t>
            </w:r>
            <w:proofErr w:type="spellStart"/>
            <w:r w:rsidR="00D42437">
              <w:t>Octubre</w:t>
            </w:r>
            <w:proofErr w:type="spellEnd"/>
            <w:r w:rsidR="00E6274E">
              <w:t xml:space="preserve"> de 2017</w:t>
            </w:r>
          </w:p>
        </w:tc>
      </w:tr>
      <w:tr w:rsidR="00CE1AC1" w14:paraId="1971693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61F9D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507A85F" w14:textId="77777777" w:rsidR="00CE1AC1" w:rsidRDefault="00A663CA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:</w:t>
            </w:r>
            <w: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3124B" w14:textId="77777777" w:rsidR="00CE1AC1" w:rsidRDefault="00CE1AC1">
            <w:pPr>
              <w:pStyle w:val="TableContents"/>
              <w:ind w:left="629"/>
            </w:pPr>
          </w:p>
        </w:tc>
      </w:tr>
      <w:tr w:rsidR="00CE1AC1" w14:paraId="4F715210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D3B25" w14:textId="77777777" w:rsidR="00CE1AC1" w:rsidRDefault="00CE1AC1">
            <w:pPr>
              <w:pStyle w:val="Standard"/>
              <w:ind w:left="629"/>
              <w:jc w:val="right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2C9B6" w14:textId="77777777" w:rsidR="00CE1AC1" w:rsidRDefault="00CE1AC1">
            <w:pPr>
              <w:pStyle w:val="TableContents"/>
              <w:ind w:left="629"/>
            </w:pPr>
          </w:p>
        </w:tc>
      </w:tr>
    </w:tbl>
    <w:p w14:paraId="49660EE5" w14:textId="77777777" w:rsidR="00CE1AC1" w:rsidRDefault="00CE1AC1">
      <w:pPr>
        <w:pStyle w:val="Standard"/>
      </w:pPr>
    </w:p>
    <w:p w14:paraId="0DD751F0" w14:textId="77777777" w:rsidR="00820E5C" w:rsidRDefault="00A663CA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</w:p>
    <w:p w14:paraId="7AF10F26" w14:textId="77777777" w:rsidR="00820E5C" w:rsidRDefault="00820E5C">
      <w:pPr>
        <w:pStyle w:val="Standard"/>
        <w:rPr>
          <w:rFonts w:ascii="Calibri" w:hAnsi="Calibri"/>
          <w:color w:val="000000"/>
          <w:sz w:val="52"/>
        </w:rPr>
      </w:pPr>
    </w:p>
    <w:p w14:paraId="6B565449" w14:textId="186F2527" w:rsidR="00CE1AC1" w:rsidRDefault="00A663CA" w:rsidP="00820E5C">
      <w:pPr>
        <w:pStyle w:val="Standard"/>
        <w:jc w:val="center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>CALIFICACIÓN: __________</w:t>
      </w:r>
    </w:p>
    <w:p w14:paraId="69EC6057" w14:textId="77777777" w:rsidR="00CE1AC1" w:rsidRDefault="00CE1AC1">
      <w:pPr>
        <w:pStyle w:val="Standard"/>
      </w:pPr>
    </w:p>
    <w:p w14:paraId="5E0957ED" w14:textId="77777777" w:rsidR="002F096B" w:rsidRPr="002F096B" w:rsidRDefault="002F096B" w:rsidP="00240FD9">
      <w:pPr>
        <w:pStyle w:val="Standard"/>
        <w:jc w:val="center"/>
        <w:rPr>
          <w:rFonts w:ascii="Arial" w:hAnsi="Arial" w:cs="Arial"/>
        </w:rPr>
      </w:pPr>
    </w:p>
    <w:p w14:paraId="530A5767" w14:textId="2C3259BF" w:rsidR="00240FD9" w:rsidRDefault="00546DDF" w:rsidP="00240FD9">
      <w:pPr>
        <w:pStyle w:val="Standard"/>
        <w:jc w:val="center"/>
        <w:rPr>
          <w:rFonts w:ascii="Arial" w:hAnsi="Arial" w:cs="Arial"/>
          <w:sz w:val="32"/>
          <w:szCs w:val="32"/>
          <w:lang w:val="es-ES_tradnl"/>
        </w:rPr>
      </w:pPr>
      <w:r>
        <w:rPr>
          <w:rFonts w:ascii="Arial" w:hAnsi="Arial" w:cs="Arial"/>
          <w:sz w:val="32"/>
          <w:szCs w:val="32"/>
          <w:lang w:val="es-ES_tradnl"/>
        </w:rPr>
        <w:t>Objetivos</w:t>
      </w:r>
    </w:p>
    <w:p w14:paraId="3CBFFBF9" w14:textId="6C74A7B7" w:rsidR="00546DDF" w:rsidRPr="00847A5F" w:rsidRDefault="00847A5F" w:rsidP="009E7AC0">
      <w:pPr>
        <w:suppressAutoHyphens w:val="0"/>
        <w:autoSpaceDE w:val="0"/>
        <w:adjustRightInd w:val="0"/>
        <w:spacing w:after="240"/>
        <w:jc w:val="both"/>
        <w:textAlignment w:val="auto"/>
        <w:rPr>
          <w:rFonts w:ascii="Arial" w:hAnsi="Arial" w:cs="Arial"/>
          <w:color w:val="000000"/>
          <w:kern w:val="0"/>
          <w:sz w:val="28"/>
          <w:szCs w:val="28"/>
          <w:lang w:bidi="ar-SA"/>
        </w:rPr>
      </w:pPr>
      <w:r w:rsidRPr="00847A5F">
        <w:rPr>
          <w:rFonts w:ascii="Arial" w:hAnsi="Arial" w:cs="Arial"/>
          <w:color w:val="000000"/>
          <w:kern w:val="0"/>
          <w:sz w:val="28"/>
          <w:szCs w:val="28"/>
          <w:lang w:bidi="ar-SA"/>
        </w:rPr>
        <w:t>Elaborar programas en C para la resolución de problemas básicos que incluyan las estructuras de repetición</w:t>
      </w:r>
      <w:r>
        <w:rPr>
          <w:rFonts w:ascii="Arial" w:hAnsi="Arial" w:cs="Arial"/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28"/>
          <w:szCs w:val="28"/>
          <w:lang w:bidi="ar-SA"/>
        </w:rPr>
        <w:t>while</w:t>
      </w:r>
      <w:proofErr w:type="spellEnd"/>
      <w:r>
        <w:rPr>
          <w:rFonts w:ascii="Arial" w:hAnsi="Arial" w:cs="Arial"/>
          <w:color w:val="000000"/>
          <w:kern w:val="0"/>
          <w:sz w:val="28"/>
          <w:szCs w:val="28"/>
          <w:lang w:bidi="ar-SA"/>
        </w:rPr>
        <w:t>, do-</w:t>
      </w:r>
      <w:proofErr w:type="spellStart"/>
      <w:r>
        <w:rPr>
          <w:rFonts w:ascii="Arial" w:hAnsi="Arial" w:cs="Arial"/>
          <w:color w:val="000000"/>
          <w:kern w:val="0"/>
          <w:sz w:val="28"/>
          <w:szCs w:val="28"/>
          <w:lang w:bidi="ar-SA"/>
        </w:rPr>
        <w:t>while</w:t>
      </w:r>
      <w:proofErr w:type="spellEnd"/>
      <w:r>
        <w:rPr>
          <w:rFonts w:ascii="Arial" w:hAnsi="Arial" w:cs="Arial"/>
          <w:color w:val="000000"/>
          <w:kern w:val="0"/>
          <w:sz w:val="28"/>
          <w:szCs w:val="28"/>
          <w:lang w:bidi="ar-SA"/>
        </w:rPr>
        <w:t xml:space="preserve">, </w:t>
      </w:r>
      <w:proofErr w:type="spellStart"/>
      <w:r>
        <w:rPr>
          <w:rFonts w:ascii="Arial" w:hAnsi="Arial" w:cs="Arial"/>
          <w:color w:val="000000"/>
          <w:kern w:val="0"/>
          <w:sz w:val="28"/>
          <w:szCs w:val="28"/>
          <w:lang w:bidi="ar-SA"/>
        </w:rPr>
        <w:t>for</w:t>
      </w:r>
      <w:proofErr w:type="spellEnd"/>
      <w:r w:rsidRPr="00847A5F">
        <w:rPr>
          <w:rFonts w:ascii="Arial" w:hAnsi="Arial" w:cs="Arial"/>
          <w:color w:val="000000"/>
          <w:kern w:val="0"/>
          <w:sz w:val="28"/>
          <w:szCs w:val="28"/>
          <w:lang w:bidi="ar-SA"/>
        </w:rPr>
        <w:t xml:space="preserve"> y la directiva </w:t>
      </w:r>
      <w:r w:rsidRPr="00847A5F">
        <w:rPr>
          <w:rFonts w:ascii="Arial" w:hAnsi="Arial" w:cs="Arial"/>
          <w:i/>
          <w:iCs/>
          <w:color w:val="000000"/>
          <w:kern w:val="0"/>
          <w:sz w:val="28"/>
          <w:szCs w:val="28"/>
          <w:lang w:bidi="ar-SA"/>
        </w:rPr>
        <w:t>define</w:t>
      </w:r>
      <w:r>
        <w:rPr>
          <w:rFonts w:ascii="Arial" w:hAnsi="Arial" w:cs="Arial"/>
          <w:color w:val="000000"/>
          <w:kern w:val="0"/>
          <w:sz w:val="28"/>
          <w:szCs w:val="28"/>
          <w:lang w:bidi="ar-SA"/>
        </w:rPr>
        <w:t xml:space="preserve">, así como también analizar las funciones break y </w:t>
      </w:r>
      <w:proofErr w:type="spellStart"/>
      <w:r>
        <w:rPr>
          <w:rFonts w:ascii="Arial" w:hAnsi="Arial" w:cs="Arial"/>
          <w:color w:val="000000"/>
          <w:kern w:val="0"/>
          <w:sz w:val="28"/>
          <w:szCs w:val="28"/>
          <w:lang w:bidi="ar-SA"/>
        </w:rPr>
        <w:t>continue</w:t>
      </w:r>
      <w:proofErr w:type="spellEnd"/>
      <w:r>
        <w:rPr>
          <w:rFonts w:ascii="Arial" w:hAnsi="Arial" w:cs="Arial"/>
          <w:color w:val="000000"/>
          <w:kern w:val="0"/>
          <w:sz w:val="28"/>
          <w:szCs w:val="28"/>
          <w:lang w:bidi="ar-SA"/>
        </w:rPr>
        <w:t xml:space="preserve"> aplicadas a condiciones dentro de una estructura de repetición.</w:t>
      </w:r>
      <w:bookmarkStart w:id="0" w:name="_GoBack"/>
      <w:bookmarkEnd w:id="0"/>
    </w:p>
    <w:p w14:paraId="77E3FC13" w14:textId="1187F5BF" w:rsidR="000D2D19" w:rsidRDefault="001C5051" w:rsidP="006C1B4A">
      <w:pPr>
        <w:pStyle w:val="Standard"/>
        <w:tabs>
          <w:tab w:val="center" w:pos="5215"/>
          <w:tab w:val="left" w:pos="6560"/>
        </w:tabs>
        <w:rPr>
          <w:rFonts w:ascii="Arial" w:hAnsi="Arial" w:cs="Arial"/>
          <w:sz w:val="32"/>
          <w:szCs w:val="32"/>
          <w:lang w:val="es-ES_tradnl"/>
        </w:rPr>
      </w:pPr>
      <w:r w:rsidRPr="006C1B4A">
        <w:rPr>
          <w:rFonts w:ascii="Arial" w:hAnsi="Arial" w:cs="Arial"/>
          <w:sz w:val="32"/>
          <w:szCs w:val="32"/>
          <w:lang w:val="es-ES_tradnl"/>
        </w:rPr>
        <w:tab/>
      </w:r>
      <w:r w:rsidR="00240FD9" w:rsidRPr="006C1B4A">
        <w:rPr>
          <w:rFonts w:ascii="Arial" w:hAnsi="Arial" w:cs="Arial"/>
          <w:sz w:val="32"/>
          <w:szCs w:val="32"/>
          <w:lang w:val="es-ES_tradnl"/>
        </w:rPr>
        <w:t>Desarrollo</w:t>
      </w:r>
    </w:p>
    <w:p w14:paraId="0FB32B02" w14:textId="53008F12" w:rsidR="0010186F" w:rsidRDefault="00847A5F" w:rsidP="006C1B4A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proofErr w:type="spellStart"/>
      <w:r>
        <w:rPr>
          <w:rFonts w:ascii="Arial" w:hAnsi="Arial" w:cs="Arial"/>
          <w:sz w:val="28"/>
          <w:szCs w:val="28"/>
          <w:lang w:val="es-ES_tradnl"/>
        </w:rPr>
        <w:t>Durande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el desarrollo de ésta práctica se vieron y retomaron los conceptos de las estructuras de repetición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while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>, do-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while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, y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for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principalmente, además de ver las utilidades de las funciones break y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continue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dentro de estructuras de condición diferentes de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switch</w:t>
      </w:r>
      <w:proofErr w:type="spellEnd"/>
      <w:r w:rsidR="001D001F">
        <w:rPr>
          <w:rFonts w:ascii="Arial" w:hAnsi="Arial" w:cs="Arial"/>
          <w:sz w:val="28"/>
          <w:szCs w:val="28"/>
          <w:lang w:val="es-ES_tradnl"/>
        </w:rPr>
        <w:t xml:space="preserve">. Además, se analizaron los códigos escritos en </w:t>
      </w:r>
      <w:proofErr w:type="spellStart"/>
      <w:r w:rsidR="001D001F">
        <w:rPr>
          <w:rFonts w:ascii="Arial" w:hAnsi="Arial" w:cs="Arial"/>
          <w:sz w:val="28"/>
          <w:szCs w:val="28"/>
          <w:lang w:val="es-ES_tradnl"/>
        </w:rPr>
        <w:t>c++</w:t>
      </w:r>
      <w:proofErr w:type="spellEnd"/>
      <w:r w:rsidR="001D001F">
        <w:rPr>
          <w:rFonts w:ascii="Arial" w:hAnsi="Arial" w:cs="Arial"/>
          <w:sz w:val="28"/>
          <w:szCs w:val="28"/>
          <w:lang w:val="es-ES_tradnl"/>
        </w:rPr>
        <w:t xml:space="preserve"> que venían dentro de la guía de la práctica para determinar el comportamiento de cada uno de éstos: uno de ellos mostraba la tabla de multiplicar del 1 al 10 con estructura </w:t>
      </w:r>
      <w:proofErr w:type="spellStart"/>
      <w:r w:rsidR="001D001F">
        <w:rPr>
          <w:rFonts w:ascii="Arial" w:hAnsi="Arial" w:cs="Arial"/>
          <w:sz w:val="28"/>
          <w:szCs w:val="28"/>
          <w:lang w:val="es-ES_tradnl"/>
        </w:rPr>
        <w:t>while</w:t>
      </w:r>
      <w:proofErr w:type="spellEnd"/>
      <w:r w:rsidR="001D001F">
        <w:rPr>
          <w:rFonts w:ascii="Arial" w:hAnsi="Arial" w:cs="Arial"/>
          <w:sz w:val="28"/>
          <w:szCs w:val="28"/>
          <w:lang w:val="es-ES_tradnl"/>
        </w:rPr>
        <w:t xml:space="preserve">, otro terminaba un ciclo para ingresar calificaciones cuando se </w:t>
      </w:r>
      <w:proofErr w:type="spellStart"/>
      <w:r w:rsidR="001D001F">
        <w:rPr>
          <w:rFonts w:ascii="Arial" w:hAnsi="Arial" w:cs="Arial"/>
          <w:sz w:val="28"/>
          <w:szCs w:val="28"/>
          <w:lang w:val="es-ES_tradnl"/>
        </w:rPr>
        <w:t>escribia</w:t>
      </w:r>
      <w:proofErr w:type="spellEnd"/>
      <w:r w:rsidR="001D001F">
        <w:rPr>
          <w:rFonts w:ascii="Arial" w:hAnsi="Arial" w:cs="Arial"/>
          <w:sz w:val="28"/>
          <w:szCs w:val="28"/>
          <w:lang w:val="es-ES_tradnl"/>
        </w:rPr>
        <w:t xml:space="preserve"> un </w:t>
      </w:r>
      <w:proofErr w:type="spellStart"/>
      <w:r w:rsidR="001D001F">
        <w:rPr>
          <w:rFonts w:ascii="Arial" w:hAnsi="Arial" w:cs="Arial"/>
          <w:sz w:val="28"/>
          <w:szCs w:val="28"/>
          <w:lang w:val="es-ES_tradnl"/>
        </w:rPr>
        <w:t>caracter</w:t>
      </w:r>
      <w:proofErr w:type="spellEnd"/>
      <w:r w:rsidR="001D001F">
        <w:rPr>
          <w:rFonts w:ascii="Arial" w:hAnsi="Arial" w:cs="Arial"/>
          <w:sz w:val="28"/>
          <w:szCs w:val="28"/>
          <w:lang w:val="es-ES_tradnl"/>
        </w:rPr>
        <w:t xml:space="preserve"> diferente a ‘s’ o ‘S’, otro consistía en una calculadora básica con selección de la operación a realizar, otro mostraba un número de arreglos determinado por una constante, otro terminaba el ciclo cuando la sumatoria del valor excedía una cantidad límite, y el último continuaba el ciclo aunque el valor ingresado fuera un número impar.</w:t>
      </w:r>
    </w:p>
    <w:p w14:paraId="52530194" w14:textId="77777777" w:rsidR="00847A5F" w:rsidRDefault="00847A5F" w:rsidP="006C1B4A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6785B72D" w14:textId="0FD1362E" w:rsidR="0010186F" w:rsidRDefault="0010186F" w:rsidP="0010186F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32"/>
          <w:szCs w:val="32"/>
          <w:lang w:val="es-ES_tradnl"/>
        </w:rPr>
      </w:pPr>
      <w:r>
        <w:rPr>
          <w:rFonts w:ascii="Arial" w:hAnsi="Arial" w:cs="Arial"/>
          <w:sz w:val="32"/>
          <w:szCs w:val="32"/>
          <w:lang w:val="es-ES_tradnl"/>
        </w:rPr>
        <w:t>Actividad</w:t>
      </w:r>
    </w:p>
    <w:p w14:paraId="46CA28FD" w14:textId="77777777" w:rsidR="00E537D8" w:rsidRDefault="00E537D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2C383825" w14:textId="153BE6A8" w:rsidR="003F1BF8" w:rsidRDefault="0010186F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Prog1.- </w:t>
      </w:r>
      <w:r w:rsidR="001D001F">
        <w:rPr>
          <w:rFonts w:ascii="Arial" w:hAnsi="Arial" w:cs="Arial"/>
          <w:sz w:val="28"/>
          <w:szCs w:val="28"/>
          <w:lang w:val="es-ES_tradnl"/>
        </w:rPr>
        <w:t xml:space="preserve">Tabla de Multiplicar 1-10 (Estructura </w:t>
      </w:r>
      <w:proofErr w:type="spellStart"/>
      <w:r w:rsidR="001D001F">
        <w:rPr>
          <w:rFonts w:ascii="Arial" w:hAnsi="Arial" w:cs="Arial"/>
          <w:sz w:val="28"/>
          <w:szCs w:val="28"/>
          <w:lang w:val="es-ES_tradnl"/>
        </w:rPr>
        <w:t>While</w:t>
      </w:r>
      <w:proofErr w:type="spellEnd"/>
      <w:r w:rsidR="001D001F">
        <w:rPr>
          <w:rFonts w:ascii="Arial" w:hAnsi="Arial" w:cs="Arial"/>
          <w:sz w:val="28"/>
          <w:szCs w:val="28"/>
          <w:lang w:val="es-ES_tradnl"/>
        </w:rPr>
        <w:t>)</w:t>
      </w:r>
    </w:p>
    <w:p w14:paraId="761AC290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3FB56C7A" w14:textId="180FCF97" w:rsidR="00DA33A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drawing>
          <wp:inline distT="0" distB="0" distL="0" distR="0" wp14:anchorId="082F3067" wp14:editId="36E20613">
            <wp:extent cx="6339840" cy="3129280"/>
            <wp:effectExtent l="0" t="0" r="10160" b="0"/>
            <wp:docPr id="3" name="Imagen 3" descr="Práctica%20%239/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́ctica%20%239/Captur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59AA" w14:textId="77777777" w:rsidR="00DA33A8" w:rsidRDefault="00DA33A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319B7F51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25D84D50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2CB177F9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2F5459E9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5BDA27F3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08C175EA" w14:textId="4CB94E7B" w:rsidR="0010186F" w:rsidRDefault="0010186F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Prog2.- </w:t>
      </w:r>
      <w:r w:rsidR="001D001F">
        <w:rPr>
          <w:rFonts w:ascii="Arial" w:hAnsi="Arial" w:cs="Arial"/>
          <w:sz w:val="28"/>
          <w:szCs w:val="28"/>
          <w:lang w:val="es-ES_tradnl"/>
        </w:rPr>
        <w:t>Tabla de Multiplicar 1-10 (Estructura Do-</w:t>
      </w:r>
      <w:proofErr w:type="spellStart"/>
      <w:r w:rsidR="001D001F">
        <w:rPr>
          <w:rFonts w:ascii="Arial" w:hAnsi="Arial" w:cs="Arial"/>
          <w:sz w:val="28"/>
          <w:szCs w:val="28"/>
          <w:lang w:val="es-ES_tradnl"/>
        </w:rPr>
        <w:t>While</w:t>
      </w:r>
      <w:proofErr w:type="spellEnd"/>
      <w:r w:rsidR="001D001F">
        <w:rPr>
          <w:rFonts w:ascii="Arial" w:hAnsi="Arial" w:cs="Arial"/>
          <w:sz w:val="28"/>
          <w:szCs w:val="28"/>
          <w:lang w:val="es-ES_tradnl"/>
        </w:rPr>
        <w:t>)</w:t>
      </w:r>
    </w:p>
    <w:p w14:paraId="730E47BE" w14:textId="77777777" w:rsidR="00200548" w:rsidRDefault="00200548" w:rsidP="001D001F">
      <w:pPr>
        <w:pStyle w:val="Standard"/>
        <w:tabs>
          <w:tab w:val="center" w:pos="5215"/>
          <w:tab w:val="left" w:pos="6560"/>
        </w:tabs>
        <w:rPr>
          <w:rFonts w:ascii="Arial" w:hAnsi="Arial" w:cs="Arial"/>
          <w:sz w:val="28"/>
          <w:szCs w:val="28"/>
          <w:lang w:val="es-ES_tradnl"/>
        </w:rPr>
      </w:pPr>
    </w:p>
    <w:p w14:paraId="7FF24E3B" w14:textId="7512F357" w:rsidR="00DA33A8" w:rsidRDefault="00200548" w:rsidP="001D001F">
      <w:pPr>
        <w:pStyle w:val="Standard"/>
        <w:tabs>
          <w:tab w:val="center" w:pos="5215"/>
          <w:tab w:val="left" w:pos="6560"/>
        </w:tabs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drawing>
          <wp:inline distT="0" distB="0" distL="0" distR="0" wp14:anchorId="4FC2B3B5" wp14:editId="03447A42">
            <wp:extent cx="6350000" cy="3139440"/>
            <wp:effectExtent l="0" t="0" r="0" b="10160"/>
            <wp:docPr id="4" name="Imagen 4" descr="Práctica%20%239/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áctica%20%239/Captur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A505" w14:textId="77777777" w:rsidR="00E537D8" w:rsidRPr="00E537D8" w:rsidRDefault="00E537D8" w:rsidP="00E537D8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lang w:val="es-ES_tradnl"/>
        </w:rPr>
      </w:pPr>
    </w:p>
    <w:p w14:paraId="5209F9F0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63C6522A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07D04455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138C5F15" w14:textId="1675C3BB" w:rsidR="0010186F" w:rsidRDefault="00A06C6F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Prog3.- </w:t>
      </w:r>
      <w:r w:rsidR="001D001F">
        <w:rPr>
          <w:rFonts w:ascii="Arial" w:hAnsi="Arial" w:cs="Arial"/>
          <w:sz w:val="28"/>
          <w:szCs w:val="28"/>
          <w:lang w:val="es-ES_tradnl"/>
        </w:rPr>
        <w:t xml:space="preserve">Tabla de Multiplicar 1-10 (Estructura </w:t>
      </w:r>
      <w:proofErr w:type="spellStart"/>
      <w:r w:rsidR="001D001F">
        <w:rPr>
          <w:rFonts w:ascii="Arial" w:hAnsi="Arial" w:cs="Arial"/>
          <w:sz w:val="28"/>
          <w:szCs w:val="28"/>
          <w:lang w:val="es-ES_tradnl"/>
        </w:rPr>
        <w:t>For</w:t>
      </w:r>
      <w:proofErr w:type="spellEnd"/>
      <w:r w:rsidR="001D001F">
        <w:rPr>
          <w:rFonts w:ascii="Arial" w:hAnsi="Arial" w:cs="Arial"/>
          <w:sz w:val="28"/>
          <w:szCs w:val="28"/>
          <w:lang w:val="es-ES_tradnl"/>
        </w:rPr>
        <w:t>)</w:t>
      </w:r>
    </w:p>
    <w:p w14:paraId="75BB4776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36D3EBF6" w14:textId="268725EA" w:rsidR="00DA33A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drawing>
          <wp:inline distT="0" distB="0" distL="0" distR="0" wp14:anchorId="77591DDF" wp14:editId="6E46A079">
            <wp:extent cx="6370320" cy="3149600"/>
            <wp:effectExtent l="0" t="0" r="5080" b="0"/>
            <wp:docPr id="5" name="Imagen 5" descr="Práctica%20%239/Capt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áctica%20%239/Captur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0C3D" w14:textId="77777777" w:rsidR="00DA33A8" w:rsidRDefault="00DA33A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4A4AF744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5B3B8285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150B2214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7527B677" w14:textId="77777777" w:rsidR="00085CD4" w:rsidRDefault="00085CD4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1105405D" w14:textId="6599FD4A" w:rsidR="00DA33A8" w:rsidRDefault="00DA33A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Prog4.- </w:t>
      </w:r>
      <w:r w:rsidR="001D001F">
        <w:rPr>
          <w:rFonts w:ascii="Arial" w:hAnsi="Arial" w:cs="Arial"/>
          <w:sz w:val="28"/>
          <w:szCs w:val="28"/>
          <w:lang w:val="es-ES_tradnl"/>
        </w:rPr>
        <w:t>Exponente</w:t>
      </w:r>
      <w:r w:rsidR="00085CD4">
        <w:rPr>
          <w:rFonts w:ascii="Arial" w:hAnsi="Arial" w:cs="Arial"/>
          <w:sz w:val="28"/>
          <w:szCs w:val="28"/>
          <w:lang w:val="es-ES_tradnl"/>
        </w:rPr>
        <w:t>s</w:t>
      </w:r>
      <w:r w:rsidR="001D001F">
        <w:rPr>
          <w:rFonts w:ascii="Arial" w:hAnsi="Arial" w:cs="Arial"/>
          <w:sz w:val="28"/>
          <w:szCs w:val="28"/>
          <w:lang w:val="es-ES_tradnl"/>
        </w:rPr>
        <w:t xml:space="preserve"> del 1-10 de un valor ingresado</w:t>
      </w:r>
    </w:p>
    <w:p w14:paraId="14A3A913" w14:textId="77777777" w:rsidR="00085CD4" w:rsidRDefault="00085CD4" w:rsidP="00085CD4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09BED700" w14:textId="21FD7CA6" w:rsidR="00D7095B" w:rsidRDefault="00085CD4" w:rsidP="00085CD4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drawing>
          <wp:inline distT="0" distB="0" distL="0" distR="0" wp14:anchorId="7AF95FD1" wp14:editId="4311EEA8">
            <wp:extent cx="6339840" cy="3139440"/>
            <wp:effectExtent l="0" t="0" r="10160" b="10160"/>
            <wp:docPr id="10" name="Imagen 10" descr="Práctica%20%239/Captur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áctica%20%239/Captura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DB5C" w14:textId="77777777" w:rsidR="00D7095B" w:rsidRDefault="00D7095B" w:rsidP="00085CD4">
      <w:pPr>
        <w:pStyle w:val="Standard"/>
        <w:rPr>
          <w:rFonts w:ascii="Arial" w:hAnsi="Arial" w:cs="Arial"/>
          <w:sz w:val="32"/>
          <w:szCs w:val="32"/>
          <w:lang w:val="es-ES_tradnl"/>
        </w:rPr>
      </w:pPr>
    </w:p>
    <w:p w14:paraId="58C1E0F9" w14:textId="630661AF" w:rsidR="00D33264" w:rsidRDefault="00D33264" w:rsidP="00D33264">
      <w:pPr>
        <w:pStyle w:val="Standard"/>
        <w:jc w:val="center"/>
        <w:rPr>
          <w:rFonts w:ascii="Arial" w:hAnsi="Arial" w:cs="Arial"/>
          <w:sz w:val="32"/>
          <w:szCs w:val="32"/>
          <w:lang w:val="es-ES_tradnl"/>
        </w:rPr>
      </w:pPr>
      <w:r w:rsidRPr="006C1B4A">
        <w:rPr>
          <w:rFonts w:ascii="Arial" w:hAnsi="Arial" w:cs="Arial"/>
          <w:sz w:val="32"/>
          <w:szCs w:val="32"/>
          <w:lang w:val="es-ES_tradnl"/>
        </w:rPr>
        <w:t>Conclusiones</w:t>
      </w:r>
    </w:p>
    <w:p w14:paraId="09B19DF5" w14:textId="30531987" w:rsidR="000D2D19" w:rsidRDefault="00085CD4" w:rsidP="001D001F">
      <w:pPr>
        <w:pStyle w:val="Standard"/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Se deben considerar a las estructuras de repetición de manera muy importantes porque nos permiten repetir uno o varios procesos de manera que nos ayuden a ahorrar tiempo y espacio en memoria de lo que estamos programando, o de lo contrario tendríamos que escribir cada uno de los enunciados por separado lo cual nos tomaría mucho más tiempo del que ya estamos ocupando y el ejecutable podría disminuir en su rendimiento. También es importante analizar las funciones break y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continue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para éstas estructuras, ya que nos permiten terminar o continuar algún proceso a partir de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uns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condiciones declaradas con anterioridad.</w:t>
      </w:r>
    </w:p>
    <w:p w14:paraId="577D994D" w14:textId="77777777" w:rsidR="001D001F" w:rsidRPr="006C1B4A" w:rsidRDefault="001D001F" w:rsidP="000D2D19">
      <w:pPr>
        <w:pStyle w:val="Standard"/>
        <w:jc w:val="center"/>
        <w:rPr>
          <w:rFonts w:ascii="Arial" w:hAnsi="Arial" w:cs="Arial"/>
          <w:sz w:val="28"/>
          <w:szCs w:val="28"/>
          <w:lang w:val="es-ES_tradnl"/>
        </w:rPr>
      </w:pPr>
    </w:p>
    <w:p w14:paraId="2047BC72" w14:textId="72ACC20D" w:rsidR="002B0BA1" w:rsidRDefault="002B0BA1" w:rsidP="002B0BA1">
      <w:pPr>
        <w:pStyle w:val="Standard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repositorio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en</w:t>
      </w:r>
      <w:proofErr w:type="spellEnd"/>
      <w:r>
        <w:rPr>
          <w:rFonts w:ascii="Arial" w:hAnsi="Arial" w:cs="Arial"/>
          <w:sz w:val="32"/>
          <w:szCs w:val="32"/>
        </w:rPr>
        <w:t xml:space="preserve"> GitHub</w:t>
      </w:r>
    </w:p>
    <w:p w14:paraId="27EA0F57" w14:textId="1CA1BAE5" w:rsidR="002B0BA1" w:rsidRPr="002B0BA1" w:rsidRDefault="00546DDF" w:rsidP="002B0BA1">
      <w:pPr>
        <w:pStyle w:val="Standard"/>
        <w:jc w:val="center"/>
        <w:rPr>
          <w:rFonts w:ascii="Arial" w:hAnsi="Arial" w:cs="Arial"/>
          <w:sz w:val="28"/>
          <w:szCs w:val="28"/>
          <w:lang w:val="es-ES_tradnl"/>
        </w:rPr>
      </w:pPr>
      <w:hyperlink r:id="rId11" w:history="1">
        <w:r w:rsidRPr="00AD0C77">
          <w:rPr>
            <w:rStyle w:val="Hipervnculo"/>
            <w:rFonts w:ascii="Arial" w:hAnsi="Arial" w:cs="Arial"/>
            <w:sz w:val="28"/>
            <w:szCs w:val="28"/>
            <w:lang w:val="es-ES_tradnl"/>
          </w:rPr>
          <w:t>https://github.com/alvarvelazquezdeleonlavarrios/practica9_fdp</w:t>
        </w:r>
      </w:hyperlink>
    </w:p>
    <w:sectPr w:rsidR="002B0BA1" w:rsidRPr="002B0BA1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7EB5A" w14:textId="77777777" w:rsidR="00CD0108" w:rsidRDefault="00CD0108">
      <w:r>
        <w:separator/>
      </w:r>
    </w:p>
  </w:endnote>
  <w:endnote w:type="continuationSeparator" w:id="0">
    <w:p w14:paraId="70E4853B" w14:textId="77777777" w:rsidR="00CD0108" w:rsidRDefault="00CD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696FB" w14:textId="77777777" w:rsidR="00CD0108" w:rsidRDefault="00CD0108">
      <w:r>
        <w:rPr>
          <w:color w:val="000000"/>
        </w:rPr>
        <w:separator/>
      </w:r>
    </w:p>
  </w:footnote>
  <w:footnote w:type="continuationSeparator" w:id="0">
    <w:p w14:paraId="28B16600" w14:textId="77777777" w:rsidR="00CD0108" w:rsidRDefault="00CD0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hideGrammaticalErrors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C1"/>
    <w:rsid w:val="00031ED9"/>
    <w:rsid w:val="00085CD4"/>
    <w:rsid w:val="000B1955"/>
    <w:rsid w:val="000D2D19"/>
    <w:rsid w:val="0010186F"/>
    <w:rsid w:val="00173F42"/>
    <w:rsid w:val="001C5051"/>
    <w:rsid w:val="001D001F"/>
    <w:rsid w:val="00200548"/>
    <w:rsid w:val="00240FD9"/>
    <w:rsid w:val="002B0BA1"/>
    <w:rsid w:val="002F096B"/>
    <w:rsid w:val="003F1BF8"/>
    <w:rsid w:val="00405358"/>
    <w:rsid w:val="0046315A"/>
    <w:rsid w:val="00546DDF"/>
    <w:rsid w:val="005C1B95"/>
    <w:rsid w:val="00610242"/>
    <w:rsid w:val="006C1B4A"/>
    <w:rsid w:val="007E722C"/>
    <w:rsid w:val="00820E5C"/>
    <w:rsid w:val="00827490"/>
    <w:rsid w:val="00847A5F"/>
    <w:rsid w:val="008A5279"/>
    <w:rsid w:val="008B061E"/>
    <w:rsid w:val="009667B9"/>
    <w:rsid w:val="009E7AC0"/>
    <w:rsid w:val="00A06C6F"/>
    <w:rsid w:val="00A516E0"/>
    <w:rsid w:val="00A663CA"/>
    <w:rsid w:val="00B558F4"/>
    <w:rsid w:val="00B772CD"/>
    <w:rsid w:val="00BE5C03"/>
    <w:rsid w:val="00CD0108"/>
    <w:rsid w:val="00CE1752"/>
    <w:rsid w:val="00CE1AC1"/>
    <w:rsid w:val="00CF3808"/>
    <w:rsid w:val="00D33264"/>
    <w:rsid w:val="00D42437"/>
    <w:rsid w:val="00D7095B"/>
    <w:rsid w:val="00DA33A8"/>
    <w:rsid w:val="00DA4B0E"/>
    <w:rsid w:val="00E35D62"/>
    <w:rsid w:val="00E537D8"/>
    <w:rsid w:val="00E6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7689B"/>
  <w15:docId w15:val="{CABCA440-9500-411F-9105-991F8E74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character" w:styleId="Hipervnculo">
    <w:name w:val="Hyperlink"/>
    <w:basedOn w:val="Fuentedeprrafopredeter"/>
    <w:uiPriority w:val="99"/>
    <w:unhideWhenUsed/>
    <w:rsid w:val="002B0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lvarvelazquezdeleonlavarrios/practica9_fdp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441</Words>
  <Characters>2429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Usuario de Microsoft Office</cp:lastModifiedBy>
  <cp:revision>7</cp:revision>
  <dcterms:created xsi:type="dcterms:W3CDTF">2017-10-16T21:49:00Z</dcterms:created>
  <dcterms:modified xsi:type="dcterms:W3CDTF">2017-10-16T22:18:00Z</dcterms:modified>
</cp:coreProperties>
</file>